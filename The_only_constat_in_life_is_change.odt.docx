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C21B" w14:textId="77777777" w:rsidR="00FA7BA9" w:rsidRDefault="00000000">
      <w:r>
        <w:rPr>
          <w:lang w:val="en-US"/>
        </w:rPr>
        <w:t>“The Only Constant in Life Is Change.”- Heraclitus</w:t>
      </w:r>
    </w:p>
    <w:sectPr w:rsidR="00FA7BA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46A1" w14:textId="77777777" w:rsidR="009B6FE7" w:rsidRDefault="009B6FE7">
      <w:pPr>
        <w:spacing w:after="0" w:line="240" w:lineRule="auto"/>
      </w:pPr>
      <w:r>
        <w:separator/>
      </w:r>
    </w:p>
  </w:endnote>
  <w:endnote w:type="continuationSeparator" w:id="0">
    <w:p w14:paraId="10328A51" w14:textId="77777777" w:rsidR="009B6FE7" w:rsidRDefault="009B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265C" w14:textId="77777777" w:rsidR="009B6FE7" w:rsidRDefault="009B6FE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C9BF84" w14:textId="77777777" w:rsidR="009B6FE7" w:rsidRDefault="009B6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7BA9"/>
    <w:rsid w:val="009B6FE7"/>
    <w:rsid w:val="00C30DB0"/>
    <w:rsid w:val="00FA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EDFC"/>
  <w15:docId w15:val="{C027C6BD-B45A-4EE4-8DDA-7AFC4F55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>LG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Esteban Berzosa 50723247J</dc:creator>
  <dc:description/>
  <cp:lastModifiedBy>Francisco Esteban Berzosa 50723247J</cp:lastModifiedBy>
  <cp:revision>2</cp:revision>
  <cp:lastPrinted>2023-12-21T01:34:00Z</cp:lastPrinted>
  <dcterms:created xsi:type="dcterms:W3CDTF">2023-12-21T01:35:00Z</dcterms:created>
  <dcterms:modified xsi:type="dcterms:W3CDTF">2023-12-21T01:35:00Z</dcterms:modified>
</cp:coreProperties>
</file>